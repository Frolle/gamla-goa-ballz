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53" w:rsidRPr="002A323A" w:rsidRDefault="003E54CE">
      <w:pPr>
        <w:rPr>
          <w:b/>
        </w:rPr>
      </w:pPr>
      <w:r w:rsidRPr="002A323A">
        <w:rPr>
          <w:b/>
        </w:rPr>
        <w:t>Möte 7/2</w:t>
      </w:r>
    </w:p>
    <w:p w:rsidR="003E54CE" w:rsidRDefault="002A323A">
      <w:r>
        <w:t xml:space="preserve">Alla närvarande. Ordförande: </w:t>
      </w:r>
      <w:r>
        <w:t>Simon</w:t>
      </w:r>
      <w:r>
        <w:t>, Fikakarl:</w:t>
      </w:r>
      <w:r w:rsidRPr="002A323A">
        <w:t xml:space="preserve"> </w:t>
      </w:r>
      <w:proofErr w:type="gramStart"/>
      <w:r>
        <w:t>Gustaf</w:t>
      </w:r>
      <w:r>
        <w:t xml:space="preserve"> ,</w:t>
      </w:r>
      <w:proofErr w:type="gramEnd"/>
      <w:r>
        <w:t xml:space="preserve"> sekreterare: Markus</w:t>
      </w:r>
    </w:p>
    <w:p w:rsidR="003E54CE" w:rsidRDefault="003E54CE">
      <w:r>
        <w:t>Börjar med att gå igenom vad alla har gjort hittills</w:t>
      </w:r>
    </w:p>
    <w:p w:rsidR="003E54CE" w:rsidRDefault="003E54CE" w:rsidP="003E54CE">
      <w:pPr>
        <w:pStyle w:val="ListParagraph"/>
        <w:numPr>
          <w:ilvl w:val="0"/>
          <w:numId w:val="1"/>
        </w:numPr>
      </w:pPr>
      <w:r>
        <w:t xml:space="preserve">Grupp Simon/Gustaf: fixat Controller, småändringar i </w:t>
      </w:r>
      <w:proofErr w:type="spellStart"/>
      <w:r>
        <w:t>MainPong</w:t>
      </w:r>
      <w:proofErr w:type="spellEnd"/>
      <w:r>
        <w:t xml:space="preserve"> och </w:t>
      </w:r>
      <w:proofErr w:type="spellStart"/>
      <w:r>
        <w:t>GameMenu</w:t>
      </w:r>
      <w:proofErr w:type="spellEnd"/>
    </w:p>
    <w:p w:rsidR="003E54CE" w:rsidRDefault="003E54CE" w:rsidP="003E54CE">
      <w:pPr>
        <w:pStyle w:val="ListParagraph"/>
        <w:numPr>
          <w:ilvl w:val="0"/>
          <w:numId w:val="1"/>
        </w:numPr>
      </w:pPr>
      <w:r>
        <w:t xml:space="preserve">Daniel/Dina/Anders: </w:t>
      </w:r>
      <w:proofErr w:type="spellStart"/>
      <w:r>
        <w:t>KeyListeners</w:t>
      </w:r>
      <w:proofErr w:type="spellEnd"/>
      <w:r>
        <w:t xml:space="preserve">, skapa en </w:t>
      </w:r>
      <w:proofErr w:type="spellStart"/>
      <w:r>
        <w:t>dispatcherklass</w:t>
      </w:r>
      <w:proofErr w:type="spellEnd"/>
      <w:r>
        <w:t xml:space="preserve"> som bestämmer vad som ska göras, fokusproblem</w:t>
      </w:r>
    </w:p>
    <w:p w:rsidR="003E54CE" w:rsidRDefault="003E54CE" w:rsidP="003E54CE">
      <w:pPr>
        <w:pStyle w:val="ListParagraph"/>
        <w:numPr>
          <w:ilvl w:val="0"/>
          <w:numId w:val="1"/>
        </w:numPr>
      </w:pPr>
      <w:r>
        <w:t xml:space="preserve">Patrik/Markus: </w:t>
      </w:r>
      <w:proofErr w:type="spellStart"/>
      <w:r>
        <w:t>EndMenu</w:t>
      </w:r>
      <w:proofErr w:type="spellEnd"/>
      <w:r>
        <w:t xml:space="preserve"> samt </w:t>
      </w:r>
      <w:proofErr w:type="spellStart"/>
      <w:r>
        <w:t>HighScoreHandler</w:t>
      </w:r>
      <w:proofErr w:type="spellEnd"/>
    </w:p>
    <w:p w:rsidR="003E54CE" w:rsidRDefault="003E54CE" w:rsidP="003E54CE"/>
    <w:p w:rsidR="003E54CE" w:rsidRDefault="003E54CE" w:rsidP="003E54CE">
      <w:r>
        <w:t xml:space="preserve">Vi behöver: </w:t>
      </w:r>
    </w:p>
    <w:p w:rsidR="003E54CE" w:rsidRDefault="003E54CE" w:rsidP="003E54CE">
      <w:pPr>
        <w:pStyle w:val="ListParagraph"/>
        <w:numPr>
          <w:ilvl w:val="0"/>
          <w:numId w:val="2"/>
        </w:numPr>
      </w:pPr>
      <w:proofErr w:type="spellStart"/>
      <w:r>
        <w:t>GameView</w:t>
      </w:r>
      <w:proofErr w:type="spellEnd"/>
      <w:r>
        <w:t xml:space="preserve"> ska veta om det är bollen eller paddeln som ska uppdateras </w:t>
      </w:r>
    </w:p>
    <w:p w:rsidR="003E54CE" w:rsidRDefault="003E54CE" w:rsidP="003E54CE">
      <w:pPr>
        <w:pStyle w:val="ListParagraph"/>
        <w:numPr>
          <w:ilvl w:val="0"/>
          <w:numId w:val="2"/>
        </w:numPr>
      </w:pPr>
      <w:r>
        <w:t>Fundera över spelarutlåsning om någon håller in en knapp</w:t>
      </w:r>
    </w:p>
    <w:p w:rsidR="003E54CE" w:rsidRDefault="003E54CE" w:rsidP="003E54CE">
      <w:pPr>
        <w:pStyle w:val="ListParagraph"/>
        <w:numPr>
          <w:ilvl w:val="0"/>
          <w:numId w:val="2"/>
        </w:numPr>
      </w:pPr>
      <w:proofErr w:type="spellStart"/>
      <w:r>
        <w:t>NotifyObservers</w:t>
      </w:r>
      <w:proofErr w:type="spellEnd"/>
      <w:r>
        <w:t>-problemet</w:t>
      </w:r>
    </w:p>
    <w:p w:rsidR="003E54CE" w:rsidRDefault="003E54CE" w:rsidP="003E54CE">
      <w:pPr>
        <w:pStyle w:val="ListParagraph"/>
        <w:numPr>
          <w:ilvl w:val="0"/>
          <w:numId w:val="2"/>
        </w:numPr>
      </w:pPr>
      <w:r>
        <w:t>Uppdatera allt vs. Det som är relevant</w:t>
      </w:r>
    </w:p>
    <w:p w:rsidR="003E54CE" w:rsidRDefault="003E54CE" w:rsidP="003E54CE">
      <w:pPr>
        <w:pStyle w:val="ListParagraph"/>
        <w:numPr>
          <w:ilvl w:val="0"/>
          <w:numId w:val="2"/>
        </w:numPr>
      </w:pPr>
      <w:r>
        <w:t>Använda sig av en transferklass?</w:t>
      </w:r>
    </w:p>
    <w:p w:rsidR="002A323A" w:rsidRDefault="002A323A" w:rsidP="002A323A">
      <w:pPr>
        <w:pStyle w:val="ListParagraph"/>
        <w:numPr>
          <w:ilvl w:val="0"/>
          <w:numId w:val="2"/>
        </w:numPr>
      </w:pPr>
      <w:r>
        <w:t>Paddlar fixas innan Controller kan göras</w:t>
      </w:r>
    </w:p>
    <w:p w:rsidR="002A323A" w:rsidRDefault="002A323A" w:rsidP="002A323A">
      <w:pPr>
        <w:pStyle w:val="ListParagraph"/>
        <w:numPr>
          <w:ilvl w:val="0"/>
          <w:numId w:val="2"/>
        </w:numPr>
      </w:pPr>
      <w:r>
        <w:t>Lägga till textfält med namn och poäng</w:t>
      </w:r>
    </w:p>
    <w:p w:rsidR="003E54CE" w:rsidRDefault="003E54CE" w:rsidP="003E54CE">
      <w:r>
        <w:t xml:space="preserve">Vi bestämmer oss för att vi ligger bra i fas och att duggan blir </w:t>
      </w:r>
      <w:proofErr w:type="spellStart"/>
      <w:r>
        <w:t>prio</w:t>
      </w:r>
      <w:proofErr w:type="spellEnd"/>
      <w:r>
        <w:t xml:space="preserve"> 1. Poängen ska ligga i vänsterspalt under spelet.</w:t>
      </w:r>
    </w:p>
    <w:p w:rsidR="002A323A" w:rsidRPr="002A323A" w:rsidRDefault="002A323A" w:rsidP="002A323A">
      <w:pPr>
        <w:rPr>
          <w:b/>
        </w:rPr>
      </w:pPr>
      <w:r w:rsidRPr="002A323A">
        <w:rPr>
          <w:b/>
        </w:rPr>
        <w:t>10/2</w:t>
      </w:r>
    </w:p>
    <w:p w:rsidR="002A323A" w:rsidRDefault="002A323A" w:rsidP="002A323A">
      <w:r>
        <w:t>Simon är sjuk och jobbar som ordförande hemma, Sekreterare: Markus</w:t>
      </w:r>
    </w:p>
    <w:p w:rsidR="002A323A" w:rsidRDefault="002A323A" w:rsidP="002A323A">
      <w:r>
        <w:t>Allmän diskussion om:</w:t>
      </w:r>
    </w:p>
    <w:p w:rsidR="002A323A" w:rsidRDefault="002A323A" w:rsidP="002A323A">
      <w:pPr>
        <w:pStyle w:val="ListParagraph"/>
        <w:numPr>
          <w:ilvl w:val="0"/>
          <w:numId w:val="4"/>
        </w:numPr>
      </w:pPr>
      <w:r>
        <w:t>Bollalgoritmen</w:t>
      </w:r>
    </w:p>
    <w:p w:rsidR="002A323A" w:rsidRDefault="002A323A" w:rsidP="002A323A">
      <w:pPr>
        <w:pStyle w:val="ListParagraph"/>
        <w:numPr>
          <w:ilvl w:val="0"/>
          <w:numId w:val="4"/>
        </w:numPr>
      </w:pPr>
      <w:r>
        <w:t>Paddlar och väggar samma sak</w:t>
      </w:r>
    </w:p>
    <w:p w:rsidR="002A323A" w:rsidRDefault="002A323A" w:rsidP="002A323A">
      <w:pPr>
        <w:pStyle w:val="ListParagraph"/>
        <w:numPr>
          <w:ilvl w:val="0"/>
          <w:numId w:val="4"/>
        </w:numPr>
      </w:pPr>
      <w:r>
        <w:t>Position längst ut i kanten</w:t>
      </w:r>
    </w:p>
    <w:p w:rsidR="002A323A" w:rsidRDefault="002A323A" w:rsidP="002A323A">
      <w:r>
        <w:t>Till på måndag: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r>
        <w:t>Poängräknare</w:t>
      </w:r>
      <w:r w:rsidR="007A7A9C">
        <w:t>, Gustaf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r>
        <w:t>Rätt antal spelare</w:t>
      </w:r>
      <w:r w:rsidR="007A7A9C">
        <w:t>, Gustaf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r>
        <w:t>Paddlar</w:t>
      </w:r>
      <w:r w:rsidR="007A7A9C">
        <w:t>, Dina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proofErr w:type="spellStart"/>
      <w:r>
        <w:t>ButtonPanel</w:t>
      </w:r>
      <w:proofErr w:type="spellEnd"/>
      <w:r w:rsidR="007A7A9C">
        <w:t>, Patrik/Markus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proofErr w:type="spellStart"/>
      <w:r>
        <w:t>HighscorePanel</w:t>
      </w:r>
      <w:proofErr w:type="spellEnd"/>
      <w:r w:rsidR="007A7A9C">
        <w:t>, Patrik/Markus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proofErr w:type="spellStart"/>
      <w:r>
        <w:t>GameEvent</w:t>
      </w:r>
      <w:proofErr w:type="spellEnd"/>
      <w:r w:rsidR="007A7A9C">
        <w:t>, Anders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proofErr w:type="spellStart"/>
      <w:r>
        <w:t>Config</w:t>
      </w:r>
      <w:proofErr w:type="spellEnd"/>
      <w:r w:rsidR="007A7A9C">
        <w:t>, Daniel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proofErr w:type="spellStart"/>
      <w:r>
        <w:t>PlayerArray</w:t>
      </w:r>
      <w:proofErr w:type="spellEnd"/>
      <w:r>
        <w:t xml:space="preserve"> -&gt; </w:t>
      </w:r>
      <w:proofErr w:type="spellStart"/>
      <w:r>
        <w:t>GameView</w:t>
      </w:r>
      <w:proofErr w:type="spellEnd"/>
      <w:r w:rsidR="007A7A9C">
        <w:t>, Daniel</w:t>
      </w:r>
    </w:p>
    <w:p w:rsidR="002A323A" w:rsidRDefault="002A323A" w:rsidP="002A323A">
      <w:pPr>
        <w:pStyle w:val="ListParagraph"/>
        <w:numPr>
          <w:ilvl w:val="0"/>
          <w:numId w:val="5"/>
        </w:numPr>
      </w:pPr>
      <w:r>
        <w:t>Show BP, HSP</w:t>
      </w:r>
      <w:r w:rsidR="007A7A9C">
        <w:t>, Daniel</w:t>
      </w:r>
    </w:p>
    <w:p w:rsidR="007A7A9C" w:rsidRDefault="007A7A9C" w:rsidP="007A7A9C">
      <w:r>
        <w:t>Nästa vecka: Patrik, ordförande, Daniel, sekreterare, Dina Fika</w:t>
      </w:r>
      <w:bookmarkStart w:id="0" w:name="_GoBack"/>
      <w:bookmarkEnd w:id="0"/>
    </w:p>
    <w:sectPr w:rsidR="007A7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FBD"/>
    <w:multiLevelType w:val="hybridMultilevel"/>
    <w:tmpl w:val="2A2668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20940"/>
    <w:multiLevelType w:val="hybridMultilevel"/>
    <w:tmpl w:val="25208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743CB"/>
    <w:multiLevelType w:val="hybridMultilevel"/>
    <w:tmpl w:val="F19814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F4920"/>
    <w:multiLevelType w:val="hybridMultilevel"/>
    <w:tmpl w:val="436257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94879"/>
    <w:multiLevelType w:val="hybridMultilevel"/>
    <w:tmpl w:val="299A3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CE"/>
    <w:rsid w:val="00221453"/>
    <w:rsid w:val="002A323A"/>
    <w:rsid w:val="003E54CE"/>
    <w:rsid w:val="007A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C4CFBEE1</Template>
  <TotalTime>29</TotalTime>
  <Pages>1</Pages>
  <Words>198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Schützer</dc:creator>
  <cp:lastModifiedBy>Markus Schützer</cp:lastModifiedBy>
  <cp:revision>1</cp:revision>
  <dcterms:created xsi:type="dcterms:W3CDTF">2012-02-14T16:25:00Z</dcterms:created>
  <dcterms:modified xsi:type="dcterms:W3CDTF">2012-02-14T16:54:00Z</dcterms:modified>
</cp:coreProperties>
</file>